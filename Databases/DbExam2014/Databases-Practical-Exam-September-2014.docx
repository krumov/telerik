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C67421">
        <w:t>0</w:t>
      </w:r>
      <w:r w:rsidR="00145940">
        <w:t xml:space="preserve"> points)</w:t>
      </w:r>
    </w:p>
    <w:p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DB2B34">
        <w:t xml:space="preserve"> 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D738D0">
        <w:rPr>
          <w:b/>
        </w:rPr>
        <w:t>department</w:t>
      </w:r>
      <w:r w:rsidR="00D13C11">
        <w:t xml:space="preserve"> has </w:t>
      </w:r>
      <w:r w:rsidR="00D13C11" w:rsidRPr="00CE0D0D">
        <w:rPr>
          <w:b/>
        </w:rPr>
        <w:t>unique name</w:t>
      </w:r>
      <w:r w:rsidR="00D13C11">
        <w:t xml:space="preserve"> between 10 and 50 letters, inclusive.</w:t>
      </w:r>
      <w:r w:rsidR="00906AAC">
        <w:t xml:space="preserve"> 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</w:t>
      </w:r>
      <w:r w:rsidR="0094588A">
        <w:t xml:space="preserve"> </w:t>
      </w:r>
      <w:r w:rsidR="0094588A" w:rsidRPr="0094588A">
        <w:rPr>
          <w:b/>
        </w:rPr>
        <w:t>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except </w:t>
      </w:r>
      <w:r w:rsidR="00951EEB" w:rsidRPr="00523B64">
        <w:rPr>
          <w:b/>
        </w:rPr>
        <w:t>manager</w:t>
      </w:r>
      <w:r w:rsidR="00951EEB">
        <w:t xml:space="preserve"> – some employees do not have one.</w:t>
      </w:r>
      <w:r w:rsidR="006B14CC">
        <w:t xml:space="preserve"> 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>
        <w:rPr>
          <w:b/>
        </w:rPr>
        <w:t xml:space="preserve"> </w:t>
      </w:r>
      <w:r w:rsidR="00CA1B93" w:rsidRPr="00CA1B93">
        <w:t>has</w:t>
      </w:r>
      <w:r w:rsidR="00CA1B93">
        <w:rPr>
          <w:b/>
        </w:rPr>
        <w:t xml:space="preserve"> </w:t>
      </w:r>
      <w:r w:rsidR="00CA1B93" w:rsidRPr="009A766B">
        <w:rPr>
          <w:b/>
        </w:rPr>
        <w:t>time</w:t>
      </w:r>
      <w:r w:rsidR="00CA1B93">
        <w:t xml:space="preserve"> of reporting.</w:t>
      </w:r>
    </w:p>
    <w:p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174308">
        <w:t xml:space="preserve"> 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05693A">
        <w:t xml:space="preserve">, a backup (.bak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F2074D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:rsidR="00A2727A" w:rsidRPr="002E6BEF" w:rsidRDefault="00A2727A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100 departments</w:t>
      </w:r>
    </w:p>
    <w:p w:rsidR="00A2727A" w:rsidRDefault="00551158" w:rsidP="00A2727A">
      <w:pPr>
        <w:pStyle w:val="ListParagraph"/>
        <w:numPr>
          <w:ilvl w:val="0"/>
          <w:numId w:val="14"/>
        </w:numPr>
      </w:pPr>
      <w:r w:rsidRPr="002E6BEF">
        <w:rPr>
          <w:b/>
        </w:rPr>
        <w:t>5 000 employees</w:t>
      </w:r>
      <w:r>
        <w:t xml:space="preserve"> – each employee has department, 95% of them have managers and their salary is between $50 000 and $200 000, inclusive. There must be no cycles in the management tree –example for a cycle is Pesho’s manager is Gosho, Gosho’s manager is Ivan and Ivan’s manager is Pesho.</w:t>
      </w:r>
    </w:p>
    <w:p w:rsidR="00832F3B" w:rsidRPr="00832F3B" w:rsidRDefault="002E6BEF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1 000 projects</w:t>
      </w:r>
      <w:r>
        <w:rPr>
          <w:b/>
        </w:rPr>
        <w:t xml:space="preserve"> 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inclusive – average of 5.</w:t>
      </w:r>
      <w:r w:rsidR="001516BF">
        <w:t xml:space="preserve"> Ending date is always after starting date (you don’t say) and ending date may be in the future.</w:t>
      </w:r>
    </w:p>
    <w:p w:rsidR="00F80AC7" w:rsidRPr="00CB10FF" w:rsidRDefault="00832F3B" w:rsidP="004971E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25</w:t>
      </w:r>
      <w:r w:rsidR="00885961">
        <w:rPr>
          <w:b/>
        </w:rPr>
        <w:t>0</w:t>
      </w:r>
      <w:r>
        <w:rPr>
          <w:b/>
        </w:rPr>
        <w:t xml:space="preserve"> 000 reports </w:t>
      </w:r>
      <w:r w:rsidR="009379DF">
        <w:t>–</w:t>
      </w:r>
      <w:r>
        <w:t xml:space="preserve"> </w:t>
      </w:r>
      <w:r w:rsidR="009379DF">
        <w:t>add average of 50 reports</w:t>
      </w:r>
      <w:r w:rsidR="000F1061">
        <w:t xml:space="preserve"> </w:t>
      </w:r>
      <w:r w:rsidR="009379DF">
        <w:t>per employee.</w:t>
      </w:r>
    </w:p>
    <w:p w:rsidR="00C610AB" w:rsidRDefault="00C610AB" w:rsidP="00C610AB">
      <w:pPr>
        <w:pStyle w:val="ListParagraph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F80AC7" w:rsidRDefault="00F80AC7" w:rsidP="00C610AB">
      <w:pPr>
        <w:pStyle w:val="ListParagraph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:rsidR="00A2727A" w:rsidRPr="00C610AB" w:rsidRDefault="00A2727A" w:rsidP="00C610AB">
      <w:pPr>
        <w:pStyle w:val="ListParagraph"/>
        <w:ind w:left="360"/>
        <w:rPr>
          <w:szCs w:val="22"/>
        </w:rPr>
      </w:pPr>
      <w:r>
        <w:t>* All text can be random string with valid length depending on the field.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123E1D">
        <w:t>18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0434E5" w:rsidRDefault="009F5E32" w:rsidP="000434E5">
      <w:pPr>
        <w:pStyle w:val="ListParagraph"/>
        <w:numPr>
          <w:ilvl w:val="0"/>
          <w:numId w:val="15"/>
        </w:numPr>
      </w:pPr>
      <w:r>
        <w:t xml:space="preserve">Get the full name (first name + “ “ + last name)  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:rsidR="00A42875" w:rsidRDefault="00A61440" w:rsidP="000434E5">
      <w:pPr>
        <w:pStyle w:val="ListParagraph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:rsidR="00934DF2" w:rsidRDefault="00060A2E" w:rsidP="000434E5">
      <w:pPr>
        <w:pStyle w:val="ListParagraph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4F69E1">
        <w:t xml:space="preserve"> </w:t>
      </w:r>
      <w:r w:rsidR="003D0AA5">
        <w:t>full name (first name + “ “ + last name)</w:t>
      </w:r>
      <w:r w:rsidR="004F69E1">
        <w:t>, project</w:t>
      </w:r>
      <w:r w:rsidR="00130468">
        <w:t>’s</w:t>
      </w:r>
      <w:r w:rsidR="004F69E1">
        <w:t xml:space="preserve"> </w:t>
      </w:r>
      <w:r w:rsidR="003D0AA5">
        <w:t>name</w:t>
      </w:r>
      <w:r w:rsidR="004F69E1">
        <w:t>, department</w:t>
      </w:r>
      <w:r w:rsidR="00B2139C">
        <w:t>’s</w:t>
      </w:r>
      <w:r w:rsidR="004F69E1">
        <w:t xml:space="preserve"> 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>reports, which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:rsidR="00202B21" w:rsidRPr="005C621C" w:rsidRDefault="00B96150" w:rsidP="00B96150">
      <w:r>
        <w:lastRenderedPageBreak/>
        <w:t>Provide three .sql</w:t>
      </w:r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r w:rsidR="00AA42EB">
        <w:t>Tuning</w:t>
      </w:r>
      <w:r w:rsidR="00123E1D">
        <w:t xml:space="preserve"> (7</w:t>
      </w:r>
      <w:r>
        <w:t xml:space="preserve"> points)</w:t>
      </w:r>
    </w:p>
    <w:p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 xml:space="preserve">Provide the .sql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373B48" w:rsidP="00D9169A">
      <w:pPr>
        <w:rPr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dealers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10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F8509E">
        <w:t>urer, model (maximum of 20</w:t>
      </w:r>
      <w:bookmarkStart w:id="0" w:name="_GoBack"/>
      <w:bookmarkEnd w:id="0"/>
      <w:r w:rsidR="002E6261">
        <w:t xml:space="preserve"> symbols), transmission type, </w:t>
      </w:r>
      <w:r w:rsidR="00A50AAA">
        <w:t>year,</w:t>
      </w:r>
      <w:r w:rsidR="002E6261">
        <w:t xml:space="preserve"> price and dealer. All fields are mandatory.</w:t>
      </w:r>
      <w:r w:rsidR="00064EB8">
        <w:t xml:space="preserve"> </w:t>
      </w:r>
      <w:r w:rsidR="00064EB8" w:rsidRPr="00A315AB">
        <w:rPr>
          <w:b/>
        </w:rPr>
        <w:t>Transmission type</w:t>
      </w:r>
      <w:r w:rsidR="00064EB8">
        <w:t xml:space="preserve"> can be manual or automatic.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924829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Each city </w:t>
      </w:r>
      <w:r w:rsidR="008E5158">
        <w:t>and each manufacturer is unique by their name.</w:t>
      </w:r>
      <w:r w:rsidR="009B6D9D">
        <w:t xml:space="preserve"> 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Import </w:t>
      </w:r>
      <w:r w:rsidR="00304213">
        <w:t xml:space="preserve">from </w:t>
      </w:r>
      <w:r w:rsidR="00AB61DA">
        <w:t>JSON</w:t>
      </w:r>
      <w:r w:rsidR="00304213">
        <w:t xml:space="preserve"> File</w:t>
      </w:r>
      <w:r w:rsidR="00433029">
        <w:t xml:space="preserve"> </w:t>
      </w:r>
      <w:r w:rsidR="00F417CC">
        <w:t>(15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A93045" w:rsidRPr="00A93045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A93045">
        <w:t xml:space="preserve"> </w:t>
      </w:r>
      <w:r w:rsidR="00117231">
        <w:t xml:space="preserve">with name format </w:t>
      </w:r>
      <w:r w:rsidR="00A93045">
        <w:t>"</w:t>
      </w:r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r w:rsidR="00A93045">
        <w:t xml:space="preserve">" holding a set of </w:t>
      </w:r>
      <w:r w:rsidR="00A1775A">
        <w:t>car</w:t>
      </w:r>
      <w:r w:rsidR="00FB0BB1">
        <w:t>s’</w:t>
      </w:r>
      <w:r w:rsidR="00A1775A">
        <w:t xml:space="preserve"> </w:t>
      </w:r>
      <w:r w:rsidR="00A47D97">
        <w:t>information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"ManufacturerName":"Mazda",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Skyactiv",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"Name":"Star Motors",</w:t>
            </w:r>
          </w:p>
          <w:p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"ManufacturerName":"BMW",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Cabrio",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"Name":"MM Auto",</w:t>
            </w:r>
          </w:p>
          <w:p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"ManufacturerName":"Renaut",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"Model":"Clio 1.4",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 Моторс",</w:t>
            </w:r>
          </w:p>
          <w:p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lastRenderedPageBreak/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"ManufacturerName":"Opel",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"Model":"Tigra",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"Name":"TA Моторс",</w:t>
            </w:r>
          </w:p>
          <w:p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:rsidR="005F7EC5" w:rsidRDefault="00E450BD" w:rsidP="00A5259C">
      <w:r>
        <w:lastRenderedPageBreak/>
        <w:t>* You are free to use a</w:t>
      </w:r>
      <w:r w:rsidR="0055234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D63A1D">
        <w:rPr>
          <w:szCs w:val="22"/>
        </w:rPr>
        <w:t>cities and manufacturers</w:t>
      </w:r>
      <w:r>
        <w:rPr>
          <w:szCs w:val="22"/>
        </w:rPr>
        <w:t xml:space="preserve"> are unique.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:rsidR="00BB07B6" w:rsidRPr="007B3C5D" w:rsidRDefault="001E5AB8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(2</w:t>
      </w:r>
      <w:r w:rsidR="00123E1D">
        <w:t>0</w:t>
      </w:r>
      <w:r w:rsidR="00677A42">
        <w:t xml:space="preserve">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&lt;Query OutputFileName="Result0.xml"&gt;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&lt;OrderBy&gt;Id&lt;/OrderBy&gt;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&lt;WhereClauses&gt;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PropertyName="City" Type="Equals"&gt;Sofia&lt;/WhereClause&gt;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PropertyName="Year" Type="GreaterThan"&gt;1999&lt;/WhereClause&gt;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&lt;/WhereClauses&gt;</w:t>
            </w:r>
          </w:p>
          <w:p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&lt;/Query&gt;</w:t>
            </w:r>
          </w:p>
          <w:p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</w:p>
        </w:tc>
      </w:tr>
    </w:tbl>
    <w:p w:rsidR="00AD4436" w:rsidRDefault="00AD4436" w:rsidP="00EA0B1F">
      <w:r>
        <w:t xml:space="preserve">Each query has different output file, provided in the </w:t>
      </w:r>
      <w:r w:rsidRPr="00E34F83">
        <w:t>"</w:t>
      </w:r>
      <w:r>
        <w:t>OutputFileName" attribute.</w:t>
      </w:r>
    </w:p>
    <w:p w:rsidR="00EA0B1F" w:rsidRDefault="00BA6B21" w:rsidP="00EA0B1F">
      <w:r>
        <w:t xml:space="preserve">The queries can have two types of </w:t>
      </w:r>
      <w:r w:rsidR="00671F54">
        <w:t>parameters</w:t>
      </w:r>
      <w:r w:rsidR="00F51D66">
        <w:t xml:space="preserve"> </w:t>
      </w:r>
      <w:r w:rsidR="00671F54">
        <w:t>-</w:t>
      </w:r>
      <w:r w:rsidR="001A031B">
        <w:t xml:space="preserve"> </w:t>
      </w:r>
      <w:r w:rsidR="00943823">
        <w:t>ordering and where clauses.</w:t>
      </w:r>
    </w:p>
    <w:p w:rsidR="003B66C1" w:rsidRDefault="003B66C1" w:rsidP="00EA0B1F">
      <w:r>
        <w:t xml:space="preserve">Ordering the results can be done by the following fields: </w:t>
      </w:r>
      <w:r w:rsidRPr="003B66C1">
        <w:t>Id, Year, Model, Price, Manufacturer (</w:t>
      </w:r>
      <w:r w:rsidR="00C402FA">
        <w:t xml:space="preserve">its </w:t>
      </w:r>
      <w:r w:rsidR="00B96089">
        <w:t xml:space="preserve">name) and </w:t>
      </w:r>
      <w:r w:rsidRPr="003B66C1">
        <w:t>Dealer (</w:t>
      </w:r>
      <w:r w:rsidR="00C402FA">
        <w:t xml:space="preserve">its </w:t>
      </w:r>
      <w:r w:rsidRPr="003B66C1">
        <w:t>name)</w:t>
      </w:r>
      <w:r>
        <w:t>.</w:t>
      </w:r>
    </w:p>
    <w:p w:rsidR="00080C4F" w:rsidRDefault="00080C4F" w:rsidP="00EA0B1F">
      <w:r>
        <w:t>Where clauses can be one or many. If many where clauses are provided, use “and” as logical operator between them.</w:t>
      </w:r>
      <w:r w:rsidR="00E34F83">
        <w:t xml:space="preserve"> Where clauses have two attributes for defining the query –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.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Id (</w:t>
      </w:r>
      <w:r w:rsidR="0069718F">
        <w:t>number</w:t>
      </w:r>
      <w:r>
        <w:t>) -&gt; Equals, GreaterThan, LessThan</w:t>
      </w:r>
    </w:p>
    <w:p w:rsidR="00E34F83" w:rsidRDefault="0069718F" w:rsidP="00E34F83">
      <w:pPr>
        <w:pStyle w:val="ListParagraph"/>
        <w:numPr>
          <w:ilvl w:val="0"/>
          <w:numId w:val="16"/>
        </w:numPr>
      </w:pPr>
      <w:r>
        <w:t>Year (number</w:t>
      </w:r>
      <w:r w:rsidR="00E34F83">
        <w:t>) -&gt; Equals, GreaterThan, LessThan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Price (floating point</w:t>
      </w:r>
      <w:r w:rsidR="0069718F">
        <w:t xml:space="preserve"> number</w:t>
      </w:r>
      <w:r>
        <w:t>) -&gt; Equals, GreaterThan, LessThan</w:t>
      </w:r>
    </w:p>
    <w:p w:rsidR="00E34F83" w:rsidRDefault="001417E8" w:rsidP="00E34F83">
      <w:pPr>
        <w:pStyle w:val="ListParagraph"/>
        <w:numPr>
          <w:ilvl w:val="0"/>
          <w:numId w:val="16"/>
        </w:numPr>
      </w:pPr>
      <w:r>
        <w:lastRenderedPageBreak/>
        <w:t>Model (text</w:t>
      </w:r>
      <w:r w:rsidR="00E34F83"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Manufacturer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Dealer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:rsidR="00B53605" w:rsidRDefault="00B53605" w:rsidP="00EA0B1F">
      <w:r w:rsidRPr="00E34F83">
        <w:t>"</w:t>
      </w:r>
      <w:r>
        <w:t>GreaterThan</w:t>
      </w:r>
      <w:r w:rsidRPr="00E34F83">
        <w:t>"</w:t>
      </w:r>
      <w:r>
        <w:t xml:space="preserve"> and </w:t>
      </w:r>
      <w:r w:rsidRPr="00E34F83">
        <w:t>"</w:t>
      </w:r>
      <w:r>
        <w:t>LessThan</w:t>
      </w:r>
      <w:r w:rsidRPr="00E34F83">
        <w:t>"</w:t>
      </w:r>
      <w:r>
        <w:t xml:space="preserve"> does not include equal elements.</w:t>
      </w:r>
    </w:p>
    <w:p w:rsidR="00B07688" w:rsidRDefault="00B07688" w:rsidP="00B07688">
      <w:r>
        <w:t>Write the results in the</w:t>
      </w:r>
      <w:r w:rsidR="00910D29">
        <w:t xml:space="preserve"> corresponding</w:t>
      </w:r>
      <w:r>
        <w:t xml:space="preserve"> XML file</w:t>
      </w:r>
      <w:r w:rsidR="00910D29">
        <w:t>s</w:t>
      </w:r>
      <w:r>
        <w:t xml:space="preserve">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&lt;Cars xmlns:xsi="http://www.w3.org/2001/XMLSchema-instance" xmlns:xsd="http://www.w3.org/2001/XMLSchema"&gt;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Manufacturer="Mazda" Model="6 Skyactiv" Year="2014" Price="60000.00"&gt;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Name="Star Motors"&gt;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Manufacturer="BMW" Model="320i Cabrio" Year="2008" Price="30000.00"&gt;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&lt;TransmissionType&gt;automatic&lt;/TransmissionType&gt;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Name="MM Auto"&gt;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Manufacturer="Renaut" Model="Clio 1.4" Year="2003" Price="5500.00"&gt;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Name="TA Моторс"&gt;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&lt;City&gt;Kyustendil&lt;/City&gt;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B07688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&lt;/Cars&gt;</w:t>
            </w:r>
          </w:p>
        </w:tc>
      </w:tr>
    </w:tbl>
    <w:p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lastRenderedPageBreak/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833" w:rsidRDefault="00185833">
      <w:r>
        <w:separator/>
      </w:r>
    </w:p>
  </w:endnote>
  <w:endnote w:type="continuationSeparator" w:id="0">
    <w:p w:rsidR="00185833" w:rsidRDefault="00185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8509E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185833">
            <w:fldChar w:fldCharType="begin"/>
          </w:r>
          <w:r w:rsidR="00185833">
            <w:instrText xml:space="preserve"> NUMPAGES </w:instrText>
          </w:r>
          <w:r w:rsidR="00185833">
            <w:fldChar w:fldCharType="separate"/>
          </w:r>
          <w:r w:rsidR="00F8509E">
            <w:rPr>
              <w:noProof/>
            </w:rPr>
            <w:t>5</w:t>
          </w:r>
          <w:r w:rsidR="00185833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185833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833" w:rsidRDefault="00185833">
      <w:r>
        <w:separator/>
      </w:r>
    </w:p>
  </w:footnote>
  <w:footnote w:type="continuationSeparator" w:id="0">
    <w:p w:rsidR="00185833" w:rsidRDefault="001858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185833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7969"/>
    <w:rsid w:val="000943BF"/>
    <w:rsid w:val="000A6FDB"/>
    <w:rsid w:val="000B20C7"/>
    <w:rsid w:val="000B4724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7231"/>
    <w:rsid w:val="00123582"/>
    <w:rsid w:val="00123E1D"/>
    <w:rsid w:val="001248BE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85833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3733"/>
    <w:rsid w:val="002D625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3E4D"/>
    <w:rsid w:val="003606FD"/>
    <w:rsid w:val="00360B4D"/>
    <w:rsid w:val="00361CF6"/>
    <w:rsid w:val="003623CF"/>
    <w:rsid w:val="003625C6"/>
    <w:rsid w:val="003642F7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AA5"/>
    <w:rsid w:val="003D2B08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3B64"/>
    <w:rsid w:val="00530490"/>
    <w:rsid w:val="00531449"/>
    <w:rsid w:val="0053396D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529A"/>
    <w:rsid w:val="00657806"/>
    <w:rsid w:val="00660EC8"/>
    <w:rsid w:val="00663699"/>
    <w:rsid w:val="00671F54"/>
    <w:rsid w:val="00677A42"/>
    <w:rsid w:val="00686F82"/>
    <w:rsid w:val="00687677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5961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5493"/>
    <w:rsid w:val="00975A0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A766B"/>
    <w:rsid w:val="009B06FB"/>
    <w:rsid w:val="009B0CA3"/>
    <w:rsid w:val="009B34D8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089"/>
    <w:rsid w:val="00B96150"/>
    <w:rsid w:val="00BA08C1"/>
    <w:rsid w:val="00BA4AE2"/>
    <w:rsid w:val="00BA6B21"/>
    <w:rsid w:val="00BA73E6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693F"/>
    <w:rsid w:val="00CB10FF"/>
    <w:rsid w:val="00CB142A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3C11"/>
    <w:rsid w:val="00D164DC"/>
    <w:rsid w:val="00D23A94"/>
    <w:rsid w:val="00D23C9B"/>
    <w:rsid w:val="00D25231"/>
    <w:rsid w:val="00D3157A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7302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C09"/>
    <w:rsid w:val="00DF7F7B"/>
    <w:rsid w:val="00E00D49"/>
    <w:rsid w:val="00E0336F"/>
    <w:rsid w:val="00E121C9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509E"/>
    <w:rsid w:val="00F87231"/>
    <w:rsid w:val="00F943D8"/>
    <w:rsid w:val="00F94A23"/>
    <w:rsid w:val="00F962ED"/>
    <w:rsid w:val="00F9692A"/>
    <w:rsid w:val="00FA0CDC"/>
    <w:rsid w:val="00FA58C1"/>
    <w:rsid w:val="00FB0978"/>
    <w:rsid w:val="00FB0BB1"/>
    <w:rsid w:val="00FB285E"/>
    <w:rsid w:val="00FB2A4F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461C0-527A-430E-A4E3-7965C606A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283</TotalTime>
  <Pages>5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9292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Nina Kirova</cp:lastModifiedBy>
  <cp:revision>90</cp:revision>
  <cp:lastPrinted>2009-11-24T10:33:00Z</cp:lastPrinted>
  <dcterms:created xsi:type="dcterms:W3CDTF">2014-09-07T14:19:00Z</dcterms:created>
  <dcterms:modified xsi:type="dcterms:W3CDTF">2014-09-08T10:50:00Z</dcterms:modified>
</cp:coreProperties>
</file>